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F76" w14:textId="41676C89" w:rsidR="00812CC9" w:rsidRDefault="000F3C51">
      <w:pPr>
        <w:rPr>
          <w:rFonts w:ascii="Consolas" w:hAnsi="Consolas"/>
          <w:color w:val="C97300"/>
          <w:sz w:val="18"/>
          <w:szCs w:val="18"/>
        </w:rPr>
      </w:pPr>
      <w:r>
        <w:rPr>
          <w:rFonts w:ascii="Consolas" w:hAnsi="Consolas"/>
          <w:color w:val="C97300"/>
          <w:sz w:val="18"/>
          <w:szCs w:val="18"/>
        </w:rPr>
        <w:t xml:space="preserve">{{#foreach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</w:t>
      </w:r>
      <w:r>
        <w:rPr>
          <w:rFonts w:ascii="Consolas" w:hAnsi="Consolas"/>
          <w:color w:val="C97300"/>
          <w:sz w:val="18"/>
          <w:szCs w:val="18"/>
        </w:rPr>
        <w:t>}}</w:t>
      </w:r>
    </w:p>
    <w:p w14:paraId="33600C43" w14:textId="061A0A9C" w:rsidR="002150F7" w:rsidRPr="00056954" w:rsidRDefault="000F3C51" w:rsidP="002150F7">
      <w:pPr>
        <w:rPr>
          <w:rFonts w:ascii="Consolas" w:hAnsi="Consolas"/>
          <w:color w:val="C97300"/>
          <w:sz w:val="18"/>
          <w:szCs w:val="18"/>
        </w:rPr>
      </w:pPr>
      <w:r>
        <w:rPr>
          <w:rFonts w:ascii="Consolas" w:hAnsi="Consolas"/>
          <w:color w:val="C97300"/>
          <w:sz w:val="18"/>
          <w:szCs w:val="18"/>
        </w:rPr>
        <w:t>{{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/>
          <w:color w:val="C97300"/>
          <w:sz w:val="18"/>
          <w:szCs w:val="18"/>
        </w:rPr>
        <w:t>}} {{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r>
        <w:rPr>
          <w:rFonts w:ascii="Consolas" w:hAnsi="Consolas"/>
          <w:color w:val="C97300"/>
          <w:sz w:val="18"/>
          <w:szCs w:val="18"/>
        </w:rPr>
        <w:t>}}</w:t>
      </w:r>
      <w:r>
        <w:rPr>
          <w:rFonts w:ascii="Consolas" w:hAnsi="Consolas"/>
          <w:color w:val="C97300"/>
          <w:sz w:val="18"/>
          <w:szCs w:val="18"/>
        </w:rPr>
        <w:br/>
        <w:t xml:space="preserve">{{/foreach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customers</w:t>
      </w:r>
      <w:r>
        <w:rPr>
          <w:rFonts w:ascii="Consolas" w:hAnsi="Consolas"/>
          <w:color w:val="C97300"/>
          <w:sz w:val="18"/>
          <w:szCs w:val="18"/>
        </w:rPr>
        <w:t>}}</w:t>
      </w:r>
      <w:r>
        <w:rPr>
          <w:rFonts w:ascii="Consolas" w:hAnsi="Consolas"/>
          <w:color w:val="C97300"/>
          <w:sz w:val="18"/>
          <w:szCs w:val="18"/>
        </w:rPr>
        <w:br/>
      </w:r>
    </w:p>
    <w:sectPr w:rsidR="002150F7" w:rsidRPr="0005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7"/>
    <w:rsid w:val="00056954"/>
    <w:rsid w:val="000F3C51"/>
    <w:rsid w:val="00167830"/>
    <w:rsid w:val="002150F7"/>
    <w:rsid w:val="007C77D7"/>
    <w:rsid w:val="00812CC9"/>
    <w:rsid w:val="008B165C"/>
    <w:rsid w:val="009B0937"/>
    <w:rsid w:val="00A56DFB"/>
    <w:rsid w:val="00B91491"/>
    <w:rsid w:val="00E6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1505"/>
  <w15:chartTrackingRefBased/>
  <w15:docId w15:val="{53B12BD1-1174-478F-8B4B-B69A1029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val.prajapati\Desktop\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AF1D-5605-413D-B32D-7F742D6BD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5</TotalTime>
  <Pages>1</Pages>
  <Words>10</Words>
  <Characters>62</Characters>
  <Application>Microsoft Office Word</Application>
  <DocSecurity>0</DocSecurity>
  <Lines>12</Lines>
  <Paragraphs>2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Prajapati</dc:creator>
  <cp:keywords/>
  <dc:description/>
  <cp:lastModifiedBy>Dhaval Prajapati</cp:lastModifiedBy>
  <cp:revision>5</cp:revision>
  <dcterms:created xsi:type="dcterms:W3CDTF">2024-03-05T06:24:00Z</dcterms:created>
  <dcterms:modified xsi:type="dcterms:W3CDTF">2024-03-05T08:06:00Z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f07adc46-40ce-4bf4-b1cb-3a097dd8b89a</vt:lpwstr>
  </property>
</Properties>
</file>